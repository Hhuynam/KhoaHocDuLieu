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eport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605E0E" w14:paraId="78BDF45E" w14:textId="77777777" w:rsidTr="00D1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DCDBC4F" w14:textId="7B3B7528" w:rsidR="00605E0E" w:rsidRPr="00605E0E" w:rsidRDefault="00605E0E">
            <w:pPr>
              <w:pStyle w:val="Logo"/>
              <w:rPr>
                <w:rFonts w:ascii="Verdana" w:hAnsi="Verdana"/>
                <w:color w:val="FFFFFF" w:themeColor="background1"/>
                <w:lang w:val="vi-VN"/>
              </w:rPr>
            </w:pPr>
            <w:r>
              <w:rPr>
                <w:rFonts w:ascii="Verdana" w:hAnsi="Verdana"/>
                <w:color w:val="FFFFFF" w:themeColor="background1"/>
                <w:lang w:val="vi-VN"/>
              </w:rPr>
              <w:t>Tài liệu hướng dẫn</w:t>
            </w:r>
          </w:p>
        </w:tc>
      </w:tr>
    </w:tbl>
    <w:p w14:paraId="26A62B94" w14:textId="007EB3B4" w:rsidR="00D173E2" w:rsidRPr="00212C6A" w:rsidRDefault="00212C6A" w:rsidP="00212C6A">
      <w:pPr>
        <w:pStyle w:val="Heading2"/>
        <w:rPr>
          <w:rFonts w:ascii="Verdana" w:hAnsi="Verdana"/>
          <w:lang w:val="vi-VN"/>
        </w:rPr>
      </w:pPr>
      <w:r>
        <w:rPr>
          <w:rFonts w:ascii="Verdana" w:hAnsi="Verdana"/>
          <w:lang w:val="vi-VN"/>
        </w:rPr>
        <w:t>Thông tin môn học</w:t>
      </w:r>
      <w:r>
        <w:rPr>
          <w:lang w:val="vi-VN"/>
        </w:rPr>
        <w:tab/>
      </w:r>
    </w:p>
    <w:tbl>
      <w:tblPr>
        <w:tblStyle w:val="Report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685"/>
      </w:tblGrid>
      <w:tr w:rsidR="00212C6A" w14:paraId="07DEEC2F" w14:textId="77777777" w:rsidTr="00212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1161EA" w14:textId="77777777" w:rsidR="00212C6A" w:rsidRPr="00212C6A" w:rsidRDefault="00212C6A" w:rsidP="005847A3">
            <w:pPr>
              <w:pStyle w:val="Logo"/>
              <w:jc w:val="left"/>
              <w:rPr>
                <w:rFonts w:ascii="Verdana" w:hAnsi="Verdana"/>
                <w:color w:val="auto"/>
                <w:lang w:val="vi-VN"/>
              </w:rPr>
            </w:pPr>
            <w:r w:rsidRPr="00212C6A">
              <w:rPr>
                <w:rFonts w:ascii="Verdana" w:hAnsi="Verdana"/>
                <w:color w:val="auto"/>
                <w:lang w:val="vi-VN"/>
              </w:rPr>
              <w:t>Tên môn học</w:t>
            </w:r>
          </w:p>
        </w:tc>
        <w:tc>
          <w:tcPr>
            <w:tcW w:w="3685" w:type="dxa"/>
          </w:tcPr>
          <w:p w14:paraId="0FE60F20" w14:textId="77777777" w:rsidR="00212C6A" w:rsidRPr="00212C6A" w:rsidRDefault="00212C6A" w:rsidP="005847A3">
            <w:pPr>
              <w:pStyle w:val="Log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vi-VN"/>
              </w:rPr>
            </w:pPr>
            <w:r w:rsidRPr="00212C6A">
              <w:rPr>
                <w:rFonts w:ascii="Verdana" w:hAnsi="Verdana"/>
                <w:color w:val="auto"/>
                <w:lang w:val="vi-VN"/>
              </w:rPr>
              <w:t>Khoa học dữ liệu</w:t>
            </w:r>
          </w:p>
        </w:tc>
      </w:tr>
      <w:tr w:rsidR="00212C6A" w14:paraId="6D222EB7" w14:textId="77777777" w:rsidTr="00212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AA5684" w14:textId="0ECD8DD2" w:rsidR="00212C6A" w:rsidRPr="00212C6A" w:rsidRDefault="00212C6A" w:rsidP="005847A3">
            <w:pPr>
              <w:pStyle w:val="Logo"/>
              <w:jc w:val="left"/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color w:val="auto"/>
                <w:lang w:val="vi-VN"/>
              </w:rPr>
              <w:t>Giáo viên</w:t>
            </w:r>
          </w:p>
        </w:tc>
        <w:tc>
          <w:tcPr>
            <w:tcW w:w="3685" w:type="dxa"/>
          </w:tcPr>
          <w:p w14:paraId="7BC5C4F7" w14:textId="2A27FC7C" w:rsidR="00212C6A" w:rsidRPr="00212C6A" w:rsidRDefault="00212C6A" w:rsidP="005847A3">
            <w:pPr>
              <w:pStyle w:val="Log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lang w:val="vi-VN"/>
              </w:rPr>
              <w:t>Nguyễn Văn Huy</w:t>
            </w:r>
          </w:p>
        </w:tc>
      </w:tr>
    </w:tbl>
    <w:p w14:paraId="1D6265F9" w14:textId="15808791" w:rsidR="00212C6A" w:rsidRPr="00212C6A" w:rsidRDefault="00212C6A" w:rsidP="00212C6A">
      <w:pPr>
        <w:pStyle w:val="Heading2"/>
        <w:rPr>
          <w:rFonts w:ascii="Verdana" w:hAnsi="Verdana"/>
          <w:lang w:val="vi-VN"/>
        </w:rPr>
      </w:pPr>
      <w:r>
        <w:rPr>
          <w:rFonts w:ascii="Verdana" w:hAnsi="Verdana"/>
          <w:lang w:val="vi-VN"/>
        </w:rPr>
        <w:t xml:space="preserve">Thông tin </w:t>
      </w:r>
      <w:r>
        <w:rPr>
          <w:rFonts w:ascii="Verdana" w:hAnsi="Verdana"/>
          <w:lang w:val="vi-VN"/>
        </w:rPr>
        <w:t>sinh viên</w:t>
      </w:r>
    </w:p>
    <w:tbl>
      <w:tblPr>
        <w:tblStyle w:val="Report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685"/>
      </w:tblGrid>
      <w:tr w:rsidR="00212C6A" w:rsidRPr="00212C6A" w14:paraId="336796C2" w14:textId="77777777" w:rsidTr="00212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9E4E32" w14:textId="6985AE14" w:rsidR="00212C6A" w:rsidRPr="00212C6A" w:rsidRDefault="00212C6A" w:rsidP="005847A3">
            <w:pPr>
              <w:pStyle w:val="Logo"/>
              <w:jc w:val="left"/>
              <w:rPr>
                <w:rFonts w:ascii="Verdana" w:hAnsi="Verdana"/>
                <w:color w:val="auto"/>
                <w:lang w:val="vi-VN"/>
              </w:rPr>
            </w:pPr>
            <w:r>
              <w:rPr>
                <w:rFonts w:ascii="Verdana" w:hAnsi="Verdana"/>
                <w:color w:val="auto"/>
                <w:lang w:val="vi-VN"/>
              </w:rPr>
              <w:t>Họ và tên</w:t>
            </w:r>
          </w:p>
        </w:tc>
        <w:tc>
          <w:tcPr>
            <w:tcW w:w="3685" w:type="dxa"/>
          </w:tcPr>
          <w:p w14:paraId="652ABB7D" w14:textId="1630034C" w:rsidR="00212C6A" w:rsidRPr="00212C6A" w:rsidRDefault="00212C6A" w:rsidP="005847A3">
            <w:pPr>
              <w:pStyle w:val="Log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vi-VN"/>
              </w:rPr>
            </w:pPr>
            <w:r>
              <w:rPr>
                <w:rFonts w:ascii="Verdana" w:hAnsi="Verdana"/>
                <w:color w:val="auto"/>
                <w:lang w:val="vi-VN"/>
              </w:rPr>
              <w:t>Hà Huy Nam</w:t>
            </w:r>
          </w:p>
        </w:tc>
      </w:tr>
      <w:tr w:rsidR="00212C6A" w:rsidRPr="00212C6A" w14:paraId="65E632EE" w14:textId="77777777" w:rsidTr="00212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80F5CFB" w14:textId="03C56727" w:rsidR="00212C6A" w:rsidRPr="00212C6A" w:rsidRDefault="00212C6A" w:rsidP="005847A3">
            <w:pPr>
              <w:pStyle w:val="Logo"/>
              <w:jc w:val="left"/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color w:val="auto"/>
                <w:lang w:val="vi-VN"/>
              </w:rPr>
              <w:t>Mã sinh viên</w:t>
            </w:r>
          </w:p>
        </w:tc>
        <w:tc>
          <w:tcPr>
            <w:tcW w:w="3685" w:type="dxa"/>
          </w:tcPr>
          <w:p w14:paraId="706ECE1D" w14:textId="516EEE8E" w:rsidR="00212C6A" w:rsidRPr="00212C6A" w:rsidRDefault="00212C6A" w:rsidP="005847A3">
            <w:pPr>
              <w:pStyle w:val="Log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lang w:val="vi-VN"/>
              </w:rPr>
              <w:t xml:space="preserve">K215480106063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12C6A" w:rsidRPr="00212C6A" w14:paraId="476B8B85" w14:textId="77777777" w:rsidTr="00212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D19710" w14:textId="19771627" w:rsidR="00212C6A" w:rsidRDefault="00212C6A" w:rsidP="005847A3">
            <w:pPr>
              <w:pStyle w:val="Logo"/>
              <w:jc w:val="left"/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color w:val="auto"/>
                <w:lang w:val="vi-VN"/>
              </w:rPr>
              <w:t>Lớp</w:t>
            </w:r>
          </w:p>
        </w:tc>
        <w:tc>
          <w:tcPr>
            <w:tcW w:w="3685" w:type="dxa"/>
          </w:tcPr>
          <w:p w14:paraId="539CF4E3" w14:textId="7BBDCC6F" w:rsidR="00212C6A" w:rsidRDefault="00212C6A" w:rsidP="005847A3">
            <w:pPr>
              <w:pStyle w:val="Log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lang w:val="vi-VN"/>
              </w:rPr>
              <w:t>K57KMT</w:t>
            </w:r>
          </w:p>
        </w:tc>
      </w:tr>
    </w:tbl>
    <w:p w14:paraId="58BF4BB4" w14:textId="38412E2B" w:rsidR="00212C6A" w:rsidRPr="00212C6A" w:rsidRDefault="00212C6A" w:rsidP="00212C6A">
      <w:pPr>
        <w:pStyle w:val="Heading2"/>
        <w:rPr>
          <w:rFonts w:ascii="Verdana" w:hAnsi="Verdana"/>
          <w:lang w:val="vi-VN"/>
        </w:rPr>
      </w:pPr>
      <w:r>
        <w:rPr>
          <w:rFonts w:ascii="Verdana" w:hAnsi="Verdana"/>
          <w:lang w:val="vi-VN"/>
        </w:rPr>
        <w:t>Nội dung bài tập</w:t>
      </w:r>
    </w:p>
    <w:tbl>
      <w:tblPr>
        <w:tblStyle w:val="Report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685"/>
      </w:tblGrid>
      <w:tr w:rsidR="00212C6A" w:rsidRPr="00212C6A" w14:paraId="5A1D4C9E" w14:textId="77777777" w:rsidTr="00584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543002" w14:textId="114FADDB" w:rsidR="00212C6A" w:rsidRPr="00212C6A" w:rsidRDefault="00212C6A" w:rsidP="005847A3">
            <w:pPr>
              <w:pStyle w:val="Logo"/>
              <w:jc w:val="left"/>
              <w:rPr>
                <w:rFonts w:ascii="Verdana" w:hAnsi="Verdana"/>
                <w:color w:val="auto"/>
                <w:lang w:val="vi-VN"/>
              </w:rPr>
            </w:pPr>
            <w:r>
              <w:rPr>
                <w:rFonts w:ascii="Verdana" w:hAnsi="Verdana"/>
                <w:color w:val="auto"/>
                <w:lang w:val="vi-VN"/>
              </w:rPr>
              <w:t>Đề bài</w:t>
            </w:r>
          </w:p>
        </w:tc>
        <w:tc>
          <w:tcPr>
            <w:tcW w:w="3685" w:type="dxa"/>
          </w:tcPr>
          <w:p w14:paraId="6DC282B5" w14:textId="6E98BF12" w:rsidR="00212C6A" w:rsidRPr="00212C6A" w:rsidRDefault="00212C6A" w:rsidP="005847A3">
            <w:pPr>
              <w:pStyle w:val="Log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vi-VN"/>
              </w:rPr>
            </w:pPr>
            <w:r>
              <w:rPr>
                <w:rFonts w:ascii="Verdana" w:hAnsi="Verdana"/>
                <w:color w:val="auto"/>
                <w:lang w:val="vi-VN"/>
              </w:rPr>
              <w:t>Bài tập 4: Phân tích dữ liệu thời tiết</w:t>
            </w:r>
          </w:p>
        </w:tc>
      </w:tr>
      <w:tr w:rsidR="00212C6A" w:rsidRPr="00212C6A" w14:paraId="6E8DBC09" w14:textId="77777777" w:rsidTr="005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D3A226" w14:textId="11145BDA" w:rsidR="00212C6A" w:rsidRDefault="00212C6A" w:rsidP="005847A3">
            <w:pPr>
              <w:pStyle w:val="Logo"/>
              <w:jc w:val="left"/>
              <w:rPr>
                <w:rFonts w:ascii="Verdana" w:hAnsi="Verdana"/>
                <w:lang w:val="vi-VN"/>
              </w:rPr>
            </w:pPr>
            <w:r>
              <w:rPr>
                <w:rFonts w:ascii="Verdana" w:hAnsi="Verdana"/>
                <w:lang w:val="vi-VN"/>
              </w:rPr>
              <w:t>Github</w:t>
            </w:r>
          </w:p>
        </w:tc>
        <w:tc>
          <w:tcPr>
            <w:tcW w:w="3685" w:type="dxa"/>
          </w:tcPr>
          <w:p w14:paraId="7300536F" w14:textId="77777777" w:rsidR="00212C6A" w:rsidRDefault="00212C6A" w:rsidP="005847A3">
            <w:pPr>
              <w:pStyle w:val="Log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vi-VN"/>
              </w:rPr>
            </w:pPr>
          </w:p>
        </w:tc>
      </w:tr>
    </w:tbl>
    <w:p w14:paraId="0D523B81" w14:textId="77777777" w:rsidR="00212C6A" w:rsidRPr="00212C6A" w:rsidRDefault="00212C6A" w:rsidP="00212C6A">
      <w:pPr>
        <w:rPr>
          <w:rFonts w:ascii="Verdana" w:hAnsi="Verdana"/>
          <w:lang w:val="vi-VN"/>
        </w:rPr>
      </w:pPr>
    </w:p>
    <w:sectPr w:rsidR="00212C6A" w:rsidRPr="00212C6A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08A08" w14:textId="77777777" w:rsidR="002F5012" w:rsidRDefault="002F5012">
      <w:r>
        <w:separator/>
      </w:r>
    </w:p>
  </w:endnote>
  <w:endnote w:type="continuationSeparator" w:id="0">
    <w:p w14:paraId="08AC1894" w14:textId="77777777" w:rsidR="002F5012" w:rsidRDefault="002F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2F281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2ACDF" w14:textId="77777777" w:rsidR="002F5012" w:rsidRDefault="002F5012">
      <w:r>
        <w:separator/>
      </w:r>
    </w:p>
  </w:footnote>
  <w:footnote w:type="continuationSeparator" w:id="0">
    <w:p w14:paraId="1320123A" w14:textId="77777777" w:rsidR="002F5012" w:rsidRDefault="002F5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500893">
    <w:abstractNumId w:val="9"/>
  </w:num>
  <w:num w:numId="2" w16cid:durableId="1803887456">
    <w:abstractNumId w:val="7"/>
  </w:num>
  <w:num w:numId="3" w16cid:durableId="36469917">
    <w:abstractNumId w:val="6"/>
  </w:num>
  <w:num w:numId="4" w16cid:durableId="2074547798">
    <w:abstractNumId w:val="5"/>
  </w:num>
  <w:num w:numId="5" w16cid:durableId="790901846">
    <w:abstractNumId w:val="4"/>
  </w:num>
  <w:num w:numId="6" w16cid:durableId="1544949453">
    <w:abstractNumId w:val="8"/>
  </w:num>
  <w:num w:numId="7" w16cid:durableId="777263191">
    <w:abstractNumId w:val="3"/>
  </w:num>
  <w:num w:numId="8" w16cid:durableId="1929970008">
    <w:abstractNumId w:val="2"/>
  </w:num>
  <w:num w:numId="9" w16cid:durableId="579094755">
    <w:abstractNumId w:val="1"/>
  </w:num>
  <w:num w:numId="10" w16cid:durableId="647246609">
    <w:abstractNumId w:val="0"/>
  </w:num>
  <w:num w:numId="11" w16cid:durableId="225263829">
    <w:abstractNumId w:val="11"/>
  </w:num>
  <w:num w:numId="12" w16cid:durableId="12008232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EE"/>
    <w:rsid w:val="00003E29"/>
    <w:rsid w:val="000466A6"/>
    <w:rsid w:val="0005386B"/>
    <w:rsid w:val="000A40CC"/>
    <w:rsid w:val="000C3800"/>
    <w:rsid w:val="000F739B"/>
    <w:rsid w:val="00156DFB"/>
    <w:rsid w:val="001B7FE7"/>
    <w:rsid w:val="001D6F3F"/>
    <w:rsid w:val="001F039C"/>
    <w:rsid w:val="00212C6A"/>
    <w:rsid w:val="00237E27"/>
    <w:rsid w:val="00267213"/>
    <w:rsid w:val="002A0FBD"/>
    <w:rsid w:val="002B07FF"/>
    <w:rsid w:val="002F5012"/>
    <w:rsid w:val="00341088"/>
    <w:rsid w:val="003A12B5"/>
    <w:rsid w:val="00413740"/>
    <w:rsid w:val="004412CB"/>
    <w:rsid w:val="0048263E"/>
    <w:rsid w:val="004835D4"/>
    <w:rsid w:val="004A1D74"/>
    <w:rsid w:val="004A4768"/>
    <w:rsid w:val="004D0129"/>
    <w:rsid w:val="004F5341"/>
    <w:rsid w:val="00571ABD"/>
    <w:rsid w:val="00594AEE"/>
    <w:rsid w:val="00602D15"/>
    <w:rsid w:val="00605E0E"/>
    <w:rsid w:val="006611D9"/>
    <w:rsid w:val="0068098F"/>
    <w:rsid w:val="006952EB"/>
    <w:rsid w:val="0070244F"/>
    <w:rsid w:val="007844B0"/>
    <w:rsid w:val="007E6191"/>
    <w:rsid w:val="00860BE1"/>
    <w:rsid w:val="00875DA4"/>
    <w:rsid w:val="00917EAE"/>
    <w:rsid w:val="00967579"/>
    <w:rsid w:val="00AE6673"/>
    <w:rsid w:val="00B068E6"/>
    <w:rsid w:val="00B109B2"/>
    <w:rsid w:val="00B3681D"/>
    <w:rsid w:val="00B54863"/>
    <w:rsid w:val="00B963AA"/>
    <w:rsid w:val="00BA5045"/>
    <w:rsid w:val="00C048FB"/>
    <w:rsid w:val="00C065BE"/>
    <w:rsid w:val="00C2505B"/>
    <w:rsid w:val="00C464FA"/>
    <w:rsid w:val="00C775EB"/>
    <w:rsid w:val="00CD76E1"/>
    <w:rsid w:val="00CE0C44"/>
    <w:rsid w:val="00D11F1F"/>
    <w:rsid w:val="00D173E2"/>
    <w:rsid w:val="00D925C9"/>
    <w:rsid w:val="00DC4535"/>
    <w:rsid w:val="00E365B1"/>
    <w:rsid w:val="00EF16BE"/>
    <w:rsid w:val="00FC5802"/>
    <w:rsid w:val="00FD3CD4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906F2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6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C6A"/>
    <w:pPr>
      <w:shd w:val="clear" w:color="auto" w:fill="002060"/>
      <w:spacing w:before="240"/>
      <w:outlineLvl w:val="1"/>
    </w:pPr>
    <w:rPr>
      <w:color w:val="FFFFFF" w:themeColor="background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12C6A"/>
    <w:rPr>
      <w:color w:val="FFFFFF" w:themeColor="background1"/>
      <w:shd w:val="clear" w:color="auto" w:fil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yer\AppData\Roaming\Microsoft\Templates\Employee%20status%20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E4168-3CE0-41A6-99CC-C2E79426B6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2025-03-26T06:15:00Z</dcterms:created>
  <dcterms:modified xsi:type="dcterms:W3CDTF">2025-03-28T13:59:00Z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